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5"/>
        <w:tblpPr w:leftFromText="180" w:rightFromText="180" w:vertAnchor="text" w:horzAnchor="margin" w:tblpY="-162"/>
        <w:tblW w:w="5337" w:type="pct"/>
        <w:tblLayout w:type="fixed"/>
        <w:tblLook w:val="0600" w:firstRow="0" w:lastRow="0" w:firstColumn="0" w:lastColumn="0" w:noHBand="1" w:noVBand="1"/>
      </w:tblPr>
      <w:tblGrid>
        <w:gridCol w:w="3941"/>
        <w:gridCol w:w="786"/>
        <w:gridCol w:w="6801"/>
      </w:tblGrid>
      <w:tr w:rsidR="004252F8" w:rsidRPr="00020BEB" w14:paraId="13365BB7" w14:textId="77777777" w:rsidTr="00DA6A94">
        <w:trPr>
          <w:cantSplit/>
          <w:trHeight w:val="3109"/>
        </w:trPr>
        <w:tc>
          <w:tcPr>
            <w:tcW w:w="3941" w:type="dxa"/>
          </w:tcPr>
          <w:p w14:paraId="7B536939" w14:textId="77777777" w:rsidR="004252F8" w:rsidRDefault="004252F8" w:rsidP="004252F8">
            <w:pPr>
              <w:pStyle w:val="Heading1"/>
            </w:pPr>
            <w:r w:rsidRPr="006C5F9F">
              <w:t>Objective</w:t>
            </w:r>
          </w:p>
          <w:p w14:paraId="49F8AC3D" w14:textId="77777777" w:rsidR="004252F8" w:rsidRDefault="004252F8" w:rsidP="004252F8">
            <w:r w:rsidRPr="00082945">
              <w:t>Aspiring Android App Developer</w:t>
            </w:r>
          </w:p>
          <w:p w14:paraId="63F475CD" w14:textId="77777777" w:rsidR="004252F8" w:rsidRDefault="004252F8" w:rsidP="004252F8">
            <w:r w:rsidRPr="00082945">
              <w:t>with a certification in Android development and hands-on experience in Kotlin and Dart. Developed impactful projects, including Breeze (a weather app), Budget Buddy (an expense tracker), and PDC Library (an online college library). Passionate about creating user-centric, scalable, and cross-platform applications while continuously learning and contributing to innovative</w:t>
            </w:r>
          </w:p>
          <w:p w14:paraId="34582AEA" w14:textId="77777777" w:rsidR="004252F8" w:rsidRPr="00EF0E02" w:rsidRDefault="004252F8" w:rsidP="004252F8">
            <w:r w:rsidRPr="00082945">
              <w:t>solutions.</w:t>
            </w:r>
          </w:p>
        </w:tc>
        <w:tc>
          <w:tcPr>
            <w:tcW w:w="786" w:type="dxa"/>
            <w:vMerge w:val="restart"/>
          </w:tcPr>
          <w:p w14:paraId="35732CFF" w14:textId="7810D2F0" w:rsidR="004252F8" w:rsidRPr="00020BEB" w:rsidRDefault="004252F8" w:rsidP="004252F8">
            <w:pPr>
              <w:spacing w:before="360"/>
              <w:rPr>
                <w:color w:val="auto"/>
              </w:rPr>
            </w:pPr>
            <w:r w:rsidRPr="00E80D10"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1" layoutInCell="1" allowOverlap="1" wp14:anchorId="3879497C" wp14:editId="56CEDB8D">
                      <wp:simplePos x="0" y="0"/>
                      <wp:positionH relativeFrom="page">
                        <wp:posOffset>-3267710</wp:posOffset>
                      </wp:positionH>
                      <wp:positionV relativeFrom="page">
                        <wp:posOffset>-817245</wp:posOffset>
                      </wp:positionV>
                      <wp:extent cx="3481705" cy="11154410"/>
                      <wp:effectExtent l="0" t="0" r="4445" b="8890"/>
                      <wp:wrapNone/>
                      <wp:docPr id="1374674069" name="Rectangle 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1705" cy="111544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5979F4" id="Rectangle 1" o:spid="_x0000_s1026" alt="&quot;&quot;" style="position:absolute;margin-left:-257.3pt;margin-top:-64.35pt;width:274.15pt;height:878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" fillcolor="#d3ccf8 [3204]" stroked="f" strokeweight="1pt">
                      <w10:wrap anchorx="page" anchory="pag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6801" w:type="dxa"/>
            <w:tcBorders>
              <w:bottom w:val="single" w:sz="4" w:space="0" w:color="auto"/>
            </w:tcBorders>
          </w:tcPr>
          <w:p w14:paraId="2F8CC532" w14:textId="0397FAF7" w:rsidR="000A0B92" w:rsidRPr="000317D6" w:rsidRDefault="004252F8" w:rsidP="000B59C9">
            <w:pPr>
              <w:pStyle w:val="Title"/>
              <w:rPr>
                <w:sz w:val="48"/>
                <w:szCs w:val="40"/>
              </w:rPr>
            </w:pPr>
            <w:r w:rsidRPr="00082945">
              <w:rPr>
                <w:sz w:val="48"/>
                <w:szCs w:val="40"/>
              </w:rPr>
              <w:t>Priyanshu kumar</w:t>
            </w:r>
          </w:p>
          <w:p w14:paraId="0B826FFA" w14:textId="77777777" w:rsidR="00DA6A94" w:rsidRDefault="00DA6A94" w:rsidP="00DA6A94">
            <w:pPr>
              <w:rPr>
                <w:b/>
                <w:bCs/>
              </w:rPr>
            </w:pPr>
          </w:p>
          <w:p w14:paraId="161D3072" w14:textId="77777777" w:rsidR="00DA6A94" w:rsidRDefault="00DA6A94" w:rsidP="00DA6A94">
            <w:pPr>
              <w:rPr>
                <w:b/>
                <w:bCs/>
              </w:rPr>
            </w:pPr>
          </w:p>
          <w:p w14:paraId="5DD8BD5A" w14:textId="260E8551" w:rsidR="00F403D4" w:rsidRPr="000A0B92" w:rsidRDefault="000A0B92" w:rsidP="00DA6A94">
            <w:pPr>
              <w:rPr>
                <w:b/>
                <w:bCs/>
              </w:rPr>
            </w:pPr>
            <w:r w:rsidRPr="000A0B92">
              <w:rPr>
                <w:b/>
                <w:bCs/>
              </w:rPr>
              <w:t>Contact Details</w:t>
            </w:r>
            <w:r>
              <w:rPr>
                <w:b/>
                <w:bCs/>
              </w:rPr>
              <w:t>:</w:t>
            </w:r>
          </w:p>
          <w:p w14:paraId="323BD1FF" w14:textId="77777777" w:rsidR="00F403D4" w:rsidRDefault="00F403D4" w:rsidP="00DA6A94">
            <w:pPr>
              <w:pStyle w:val="ListBullet"/>
            </w:pPr>
            <w:hyperlink r:id="rId11" w:history="1">
              <w:r w:rsidRPr="00C8545E">
                <w:rPr>
                  <w:rStyle w:val="Hyperlink"/>
                </w:rPr>
                <w:t>Priyanshukumar0419@gmail.com</w:t>
              </w:r>
            </w:hyperlink>
          </w:p>
          <w:p w14:paraId="3BF3E81F" w14:textId="0D798207" w:rsidR="00F403D4" w:rsidRPr="006C5F9F" w:rsidRDefault="00F403D4" w:rsidP="00DA6A94">
            <w:pPr>
              <w:pStyle w:val="ListBullet"/>
            </w:pPr>
            <w:hyperlink r:id="rId12" w:history="1">
              <w:r w:rsidR="000317D6">
                <w:rPr>
                  <w:rStyle w:val="Hyperlink"/>
                </w:rPr>
                <w:t>https://priyanshu-k1.github.io/Portfolio</w:t>
              </w:r>
            </w:hyperlink>
          </w:p>
          <w:p w14:paraId="0748E99A" w14:textId="1C0057AD" w:rsidR="00F403D4" w:rsidRPr="00EF0E02" w:rsidRDefault="00F403D4" w:rsidP="00DA6A94">
            <w:pPr>
              <w:pStyle w:val="ListBullet"/>
            </w:pPr>
            <w:r w:rsidRPr="00740DFB">
              <w:rPr>
                <w:color w:val="0070C0"/>
              </w:rPr>
              <w:t>+91 9302771737</w:t>
            </w:r>
          </w:p>
        </w:tc>
      </w:tr>
      <w:tr w:rsidR="004252F8" w:rsidRPr="00020BEB" w14:paraId="2B2A019F" w14:textId="77777777" w:rsidTr="000D559E">
        <w:trPr>
          <w:trHeight w:val="448"/>
        </w:trPr>
        <w:tc>
          <w:tcPr>
            <w:tcW w:w="3941" w:type="dxa"/>
            <w:vMerge w:val="restart"/>
          </w:tcPr>
          <w:p w14:paraId="5834C469" w14:textId="5009C30C" w:rsidR="004252F8" w:rsidRPr="00020BEB" w:rsidRDefault="004252F8" w:rsidP="00701CFA">
            <w:pPr>
              <w:pStyle w:val="Heading1"/>
            </w:pPr>
          </w:p>
          <w:p w14:paraId="2009FC84" w14:textId="77777777" w:rsidR="004252F8" w:rsidRPr="00C822BF" w:rsidRDefault="004252F8" w:rsidP="004252F8">
            <w:pPr>
              <w:pStyle w:val="Heading1"/>
            </w:pPr>
            <w:r w:rsidRPr="006C5F9F">
              <w:t>Education</w:t>
            </w:r>
          </w:p>
          <w:p w14:paraId="3A291EA8" w14:textId="77777777" w:rsidR="004252F8" w:rsidRPr="00701CFA" w:rsidRDefault="004252F8" w:rsidP="004252F8">
            <w:pPr>
              <w:pStyle w:val="Heading2"/>
              <w:rPr>
                <w:b w:val="0"/>
                <w:color w:val="auto"/>
                <w:sz w:val="18"/>
                <w:szCs w:val="24"/>
              </w:rPr>
            </w:pPr>
            <w:r w:rsidRPr="00701CFA">
              <w:rPr>
                <w:b w:val="0"/>
                <w:color w:val="auto"/>
                <w:sz w:val="18"/>
                <w:szCs w:val="24"/>
              </w:rPr>
              <w:t xml:space="preserve">Pinnacle degree college </w:t>
            </w:r>
          </w:p>
          <w:p w14:paraId="5689F08A" w14:textId="77777777" w:rsidR="004252F8" w:rsidRPr="00836A3D" w:rsidRDefault="004252F8" w:rsidP="004252F8">
            <w:pPr>
              <w:pStyle w:val="Heading2"/>
              <w:rPr>
                <w:b w:val="0"/>
                <w:color w:val="auto"/>
                <w:sz w:val="18"/>
                <w:szCs w:val="24"/>
              </w:rPr>
            </w:pPr>
            <w:r w:rsidRPr="00836A3D">
              <w:rPr>
                <w:b w:val="0"/>
                <w:color w:val="auto"/>
                <w:sz w:val="18"/>
                <w:szCs w:val="24"/>
              </w:rPr>
              <w:t>(2022-present)</w:t>
            </w:r>
          </w:p>
          <w:p w14:paraId="04DDD25A" w14:textId="36FD2035" w:rsidR="004252F8" w:rsidRDefault="004252F8" w:rsidP="004252F8">
            <w:pPr>
              <w:rPr>
                <w:sz w:val="18"/>
                <w:szCs w:val="22"/>
              </w:rPr>
            </w:pPr>
            <w:r w:rsidRPr="00836A3D">
              <w:rPr>
                <w:sz w:val="18"/>
                <w:szCs w:val="22"/>
              </w:rPr>
              <w:t>Bachelor of computer application</w:t>
            </w:r>
            <w:r w:rsidR="000317D6" w:rsidRPr="00836A3D">
              <w:rPr>
                <w:sz w:val="18"/>
                <w:szCs w:val="22"/>
              </w:rPr>
              <w:t xml:space="preserve"> </w:t>
            </w:r>
            <w:r w:rsidR="000317D6" w:rsidRPr="00836A3D">
              <w:rPr>
                <w:sz w:val="18"/>
                <w:szCs w:val="22"/>
              </w:rPr>
              <w:t>(B.C.A</w:t>
            </w:r>
            <w:r w:rsidRPr="00836A3D">
              <w:rPr>
                <w:sz w:val="18"/>
                <w:szCs w:val="22"/>
              </w:rPr>
              <w:t>)</w:t>
            </w:r>
          </w:p>
          <w:p w14:paraId="4CDB6F9B" w14:textId="1F04AE55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8.</w:t>
            </w:r>
            <w:r w:rsidR="000317D6">
              <w:rPr>
                <w:sz w:val="18"/>
                <w:szCs w:val="22"/>
              </w:rPr>
              <w:t>3</w:t>
            </w:r>
            <w:r>
              <w:rPr>
                <w:sz w:val="18"/>
                <w:szCs w:val="22"/>
              </w:rPr>
              <w:t xml:space="preserve"> CGPA (as of </w:t>
            </w:r>
            <w:r w:rsidR="000317D6">
              <w:rPr>
                <w:sz w:val="18"/>
                <w:szCs w:val="22"/>
              </w:rPr>
              <w:t>5</w:t>
            </w:r>
            <w:r w:rsidRPr="00836A3D">
              <w:rPr>
                <w:sz w:val="18"/>
                <w:szCs w:val="22"/>
                <w:vertAlign w:val="superscript"/>
              </w:rPr>
              <w:t>th</w:t>
            </w:r>
            <w:r>
              <w:rPr>
                <w:sz w:val="18"/>
                <w:szCs w:val="22"/>
              </w:rPr>
              <w:t xml:space="preserve"> semester)</w:t>
            </w:r>
          </w:p>
          <w:p w14:paraId="19556DE5" w14:textId="77777777" w:rsidR="004252F8" w:rsidRDefault="004252F8" w:rsidP="004252F8">
            <w:pPr>
              <w:rPr>
                <w:sz w:val="18"/>
                <w:szCs w:val="22"/>
              </w:rPr>
            </w:pPr>
          </w:p>
          <w:p w14:paraId="7D65A2D5" w14:textId="29A8F669" w:rsidR="004252F8" w:rsidRDefault="004252F8" w:rsidP="004252F8">
            <w:pPr>
              <w:rPr>
                <w:sz w:val="18"/>
                <w:szCs w:val="22"/>
              </w:rPr>
            </w:pPr>
            <w:r w:rsidRPr="00836A3D">
              <w:rPr>
                <w:sz w:val="18"/>
                <w:szCs w:val="22"/>
              </w:rPr>
              <w:t>Dayanand Anglo Vedic</w:t>
            </w:r>
            <w:r w:rsidR="004860C9">
              <w:rPr>
                <w:sz w:val="18"/>
                <w:szCs w:val="22"/>
              </w:rPr>
              <w:t xml:space="preserve"> Public School</w:t>
            </w:r>
            <w:r>
              <w:rPr>
                <w:sz w:val="18"/>
                <w:szCs w:val="22"/>
              </w:rPr>
              <w:t xml:space="preserve"> (C.B.S.E)</w:t>
            </w:r>
          </w:p>
          <w:p w14:paraId="3F24D1DF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(2020-2022)</w:t>
            </w:r>
          </w:p>
          <w:p w14:paraId="029421AC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12</w:t>
            </w:r>
            <w:r>
              <w:rPr>
                <w:sz w:val="18"/>
                <w:szCs w:val="22"/>
                <w:vertAlign w:val="superscript"/>
              </w:rPr>
              <w:t xml:space="preserve">th </w:t>
            </w:r>
            <w:r>
              <w:rPr>
                <w:sz w:val="18"/>
                <w:szCs w:val="22"/>
              </w:rPr>
              <w:t>(</w:t>
            </w:r>
            <w:proofErr w:type="spellStart"/>
            <w:r>
              <w:rPr>
                <w:sz w:val="18"/>
                <w:szCs w:val="22"/>
              </w:rPr>
              <w:t>Bipc</w:t>
            </w:r>
            <w:proofErr w:type="spellEnd"/>
            <w:r>
              <w:rPr>
                <w:sz w:val="18"/>
                <w:szCs w:val="22"/>
              </w:rPr>
              <w:t>)</w:t>
            </w:r>
          </w:p>
          <w:p w14:paraId="07DC65CE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73%</w:t>
            </w:r>
          </w:p>
          <w:p w14:paraId="2D3A4AA9" w14:textId="77777777" w:rsidR="004252F8" w:rsidRDefault="004252F8" w:rsidP="004252F8">
            <w:pPr>
              <w:rPr>
                <w:sz w:val="18"/>
                <w:szCs w:val="22"/>
              </w:rPr>
            </w:pPr>
          </w:p>
          <w:p w14:paraId="304EF00E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Prakash Vidyalaya (I.C.S.E)</w:t>
            </w:r>
          </w:p>
          <w:p w14:paraId="5F5C1C4B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(2019-2020)</w:t>
            </w:r>
          </w:p>
          <w:p w14:paraId="6BB64B36" w14:textId="77777777" w:rsidR="004252F8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10</w:t>
            </w:r>
            <w:r w:rsidRPr="00CA202F">
              <w:rPr>
                <w:sz w:val="18"/>
                <w:szCs w:val="22"/>
                <w:vertAlign w:val="superscript"/>
              </w:rPr>
              <w:t>th</w:t>
            </w:r>
            <w:r>
              <w:rPr>
                <w:sz w:val="18"/>
                <w:szCs w:val="22"/>
              </w:rPr>
              <w:t xml:space="preserve"> </w:t>
            </w:r>
          </w:p>
          <w:p w14:paraId="15CDC267" w14:textId="1EBD537D" w:rsidR="00701CFA" w:rsidRDefault="004252F8" w:rsidP="004252F8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74.5%</w:t>
            </w:r>
          </w:p>
          <w:p w14:paraId="440D0F7A" w14:textId="77777777" w:rsidR="000D559E" w:rsidRPr="00701CFA" w:rsidRDefault="000D559E" w:rsidP="004252F8">
            <w:pPr>
              <w:rPr>
                <w:sz w:val="18"/>
                <w:szCs w:val="22"/>
              </w:rPr>
            </w:pPr>
          </w:p>
          <w:p w14:paraId="5EC313DD" w14:textId="7331F57C" w:rsidR="004252F8" w:rsidRPr="00701CFA" w:rsidRDefault="000D559E" w:rsidP="00DF400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Technical </w:t>
            </w:r>
            <w:r w:rsidR="004252F8" w:rsidRPr="00701CFA">
              <w:rPr>
                <w:b/>
                <w:bCs/>
              </w:rPr>
              <w:t>Skills</w:t>
            </w:r>
          </w:p>
          <w:p w14:paraId="171E3FD7" w14:textId="6E596301" w:rsidR="004252F8" w:rsidRPr="004252F8" w:rsidRDefault="004252F8" w:rsidP="004252F8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>
              <w:t>Language: Kotlin, Dart, Python</w:t>
            </w:r>
          </w:p>
          <w:p w14:paraId="56E0DC2A" w14:textId="4417A1F9" w:rsidR="004252F8" w:rsidRPr="00701CFA" w:rsidRDefault="004252F8" w:rsidP="00701CFA">
            <w:pPr>
              <w:pStyle w:val="ListBullet"/>
              <w:numPr>
                <w:ilvl w:val="0"/>
                <w:numId w:val="11"/>
              </w:numPr>
              <w:rPr>
                <w:b/>
                <w:bCs/>
              </w:rPr>
            </w:pPr>
            <w:r>
              <w:t>Operating system: windows</w:t>
            </w:r>
            <w:r w:rsidR="000D559E">
              <w:t xml:space="preserve"> </w:t>
            </w:r>
            <w:r>
              <w:t>(10,11)</w:t>
            </w:r>
          </w:p>
          <w:p w14:paraId="1549B302" w14:textId="77777777" w:rsidR="00701CFA" w:rsidRPr="00701CFA" w:rsidRDefault="00701CFA" w:rsidP="00701CFA">
            <w:pPr>
              <w:pStyle w:val="ListBullet"/>
              <w:numPr>
                <w:ilvl w:val="0"/>
                <w:numId w:val="11"/>
              </w:numPr>
            </w:pPr>
            <w:r w:rsidRPr="00701CFA">
              <w:t>Mobile App Development:</w:t>
            </w:r>
          </w:p>
          <w:p w14:paraId="4765160A" w14:textId="77777777" w:rsidR="00701CFA" w:rsidRPr="00701CFA" w:rsidRDefault="00701CFA" w:rsidP="00701CFA">
            <w:pPr>
              <w:pStyle w:val="ListBullet"/>
              <w:numPr>
                <w:ilvl w:val="0"/>
                <w:numId w:val="0"/>
              </w:numPr>
              <w:ind w:left="360"/>
            </w:pPr>
            <w:r w:rsidRPr="00701CFA">
              <w:t>Android Studio, Flutter</w:t>
            </w:r>
          </w:p>
          <w:p w14:paraId="78369BFA" w14:textId="77777777" w:rsidR="00701CFA" w:rsidRDefault="00701CFA" w:rsidP="00701CFA">
            <w:pPr>
              <w:pStyle w:val="ListBullet"/>
              <w:numPr>
                <w:ilvl w:val="0"/>
                <w:numId w:val="11"/>
              </w:numPr>
            </w:pPr>
            <w:r w:rsidRPr="00701CFA">
              <w:t>Frontend Technologies: HTML, CSS, Bootstrap, JavaScript</w:t>
            </w:r>
          </w:p>
          <w:p w14:paraId="5E4F6C7F" w14:textId="77777777" w:rsidR="00F403D4" w:rsidRDefault="00F403D4" w:rsidP="00701CFA">
            <w:pPr>
              <w:pStyle w:val="ListBullet"/>
              <w:numPr>
                <w:ilvl w:val="0"/>
                <w:numId w:val="11"/>
              </w:numPr>
            </w:pPr>
            <w:r w:rsidRPr="00F403D4">
              <w:t>Tools</w:t>
            </w:r>
            <w:r w:rsidRPr="00F403D4">
              <w:rPr>
                <w:b/>
                <w:bCs/>
              </w:rPr>
              <w:t>:</w:t>
            </w:r>
            <w:r w:rsidRPr="00F403D4">
              <w:t xml:space="preserve"> Visual Studio</w:t>
            </w:r>
            <w:r>
              <w:t xml:space="preserve"> </w:t>
            </w:r>
            <w:r w:rsidR="000A0B92">
              <w:t>code, Vim, sublime</w:t>
            </w:r>
          </w:p>
          <w:p w14:paraId="4330E873" w14:textId="77777777" w:rsidR="000A0B92" w:rsidRDefault="000A0B92" w:rsidP="00701CFA">
            <w:pPr>
              <w:pStyle w:val="ListBullet"/>
              <w:numPr>
                <w:ilvl w:val="0"/>
                <w:numId w:val="11"/>
              </w:numPr>
            </w:pPr>
            <w:r w:rsidRPr="000A0B92">
              <w:t>Version Control</w:t>
            </w:r>
            <w:r w:rsidRPr="000A0B92">
              <w:rPr>
                <w:b/>
                <w:bCs/>
              </w:rPr>
              <w:t>:</w:t>
            </w:r>
            <w:r w:rsidRPr="000A0B92">
              <w:t xml:space="preserve"> GitHub</w:t>
            </w:r>
          </w:p>
          <w:p w14:paraId="242B5DC8" w14:textId="77777777" w:rsidR="00BF0F90" w:rsidRDefault="004A67C6" w:rsidP="00701CFA">
            <w:pPr>
              <w:pStyle w:val="ListBullet"/>
              <w:numPr>
                <w:ilvl w:val="0"/>
                <w:numId w:val="11"/>
              </w:numPr>
            </w:pPr>
            <w:r>
              <w:t>Database: MySQL</w:t>
            </w:r>
          </w:p>
          <w:p w14:paraId="608BE196" w14:textId="77777777" w:rsidR="000B59C9" w:rsidRDefault="000B59C9" w:rsidP="000D559E">
            <w:pPr>
              <w:pStyle w:val="Heading1"/>
            </w:pPr>
          </w:p>
          <w:p w14:paraId="2EB97A9A" w14:textId="284E57D2" w:rsidR="000D559E" w:rsidRPr="008377D9" w:rsidRDefault="000D559E" w:rsidP="000D559E">
            <w:pPr>
              <w:pStyle w:val="Heading1"/>
            </w:pPr>
            <w:r>
              <w:t xml:space="preserve">Soft </w:t>
            </w:r>
            <w:r w:rsidRPr="006C5F9F">
              <w:t>Skills</w:t>
            </w:r>
          </w:p>
          <w:p w14:paraId="1CA14196" w14:textId="77777777" w:rsidR="000D559E" w:rsidRPr="006C5F9F" w:rsidRDefault="000D559E" w:rsidP="000D559E">
            <w:pPr>
              <w:pStyle w:val="ListBullet"/>
            </w:pPr>
            <w:r w:rsidRPr="00701CFA">
              <w:t>Problem-solving and debugging</w:t>
            </w:r>
          </w:p>
          <w:p w14:paraId="715DD096" w14:textId="77777777" w:rsidR="000D559E" w:rsidRDefault="000D559E" w:rsidP="000D559E">
            <w:pPr>
              <w:pStyle w:val="ListBullet"/>
            </w:pPr>
            <w:r w:rsidRPr="00701CFA">
              <w:t>Effective communication</w:t>
            </w:r>
          </w:p>
          <w:p w14:paraId="3717F411" w14:textId="77777777" w:rsidR="000D559E" w:rsidRDefault="000D559E" w:rsidP="000D559E">
            <w:pPr>
              <w:pStyle w:val="ListBullet"/>
            </w:pPr>
            <w:r w:rsidRPr="00701CFA">
              <w:t>Project management</w:t>
            </w:r>
          </w:p>
          <w:p w14:paraId="2CFB0778" w14:textId="77777777" w:rsidR="000D559E" w:rsidRDefault="000D559E" w:rsidP="000D559E">
            <w:pPr>
              <w:pStyle w:val="ListBullet"/>
            </w:pPr>
            <w:r w:rsidRPr="00701CFA">
              <w:t>Collaborative teamwork</w:t>
            </w:r>
          </w:p>
          <w:p w14:paraId="7CDDDD19" w14:textId="49086E4C" w:rsidR="000D559E" w:rsidRPr="00701CFA" w:rsidRDefault="000D559E" w:rsidP="000D559E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786" w:type="dxa"/>
            <w:vMerge/>
          </w:tcPr>
          <w:p w14:paraId="667803C9" w14:textId="77777777" w:rsidR="004252F8" w:rsidRPr="00020BEB" w:rsidRDefault="004252F8" w:rsidP="004252F8">
            <w:pPr>
              <w:spacing w:before="360"/>
              <w:rPr>
                <w:color w:val="auto"/>
              </w:rPr>
            </w:pPr>
          </w:p>
        </w:tc>
        <w:tc>
          <w:tcPr>
            <w:tcW w:w="6801" w:type="dxa"/>
            <w:tcBorders>
              <w:top w:val="single" w:sz="4" w:space="0" w:color="auto"/>
              <w:bottom w:val="single" w:sz="4" w:space="0" w:color="auto"/>
            </w:tcBorders>
          </w:tcPr>
          <w:p w14:paraId="5C99FD50" w14:textId="77777777" w:rsidR="004252F8" w:rsidRDefault="004252F8" w:rsidP="004252F8"/>
          <w:p w14:paraId="4DA39051" w14:textId="24D6A0F9" w:rsidR="000A0B92" w:rsidRDefault="000A0B92" w:rsidP="004252F8">
            <w:pPr>
              <w:rPr>
                <w:b/>
                <w:bCs/>
              </w:rPr>
            </w:pPr>
            <w:r w:rsidRPr="000A0B92">
              <w:rPr>
                <w:b/>
                <w:bCs/>
              </w:rPr>
              <w:t>Certification</w:t>
            </w:r>
          </w:p>
          <w:p w14:paraId="41A3AA03" w14:textId="02C4BA42" w:rsidR="000A0B92" w:rsidRDefault="000317D6" w:rsidP="000A0B92">
            <w:pPr>
              <w:pStyle w:val="ListParagraph"/>
              <w:numPr>
                <w:ilvl w:val="0"/>
                <w:numId w:val="12"/>
              </w:numPr>
            </w:pPr>
            <w:r>
              <w:t>C</w:t>
            </w:r>
            <w:r w:rsidR="000A0B92" w:rsidRPr="000A0B92">
              <w:t>ompleted</w:t>
            </w:r>
            <w:r w:rsidR="000A0B92">
              <w:t xml:space="preserve"> Android</w:t>
            </w:r>
            <w:r w:rsidR="00B17DA4">
              <w:t xml:space="preserve"> </w:t>
            </w:r>
            <w:r w:rsidR="000A0B92">
              <w:t>(14) app development course by Udemy</w:t>
            </w:r>
            <w:r w:rsidR="000A0B92" w:rsidRPr="000A0B92">
              <w:t>®</w:t>
            </w:r>
          </w:p>
          <w:p w14:paraId="2D11CFBA" w14:textId="3EBDF9CD" w:rsidR="000A0B92" w:rsidRDefault="000A0B92" w:rsidP="000A0B92">
            <w:pPr>
              <w:pStyle w:val="ListParagraph"/>
            </w:pPr>
            <w:r>
              <w:t>(Certification no</w:t>
            </w:r>
            <w:r w:rsidRPr="000A0B92">
              <w:t>: UC-52487026-97d9-47ae-9bb2-5a58eeeff951</w:t>
            </w:r>
            <w:r>
              <w:t>)</w:t>
            </w:r>
          </w:p>
          <w:p w14:paraId="08370616" w14:textId="2539DAFB" w:rsidR="00B17DA4" w:rsidRDefault="000317D6" w:rsidP="00B17DA4">
            <w:pPr>
              <w:pStyle w:val="ListParagraph"/>
              <w:numPr>
                <w:ilvl w:val="0"/>
                <w:numId w:val="12"/>
              </w:numPr>
            </w:pPr>
            <w:r>
              <w:t>C</w:t>
            </w:r>
            <w:r w:rsidR="00B17DA4" w:rsidRPr="000A0B92">
              <w:t>ompleted</w:t>
            </w:r>
            <w:r w:rsidR="00B17DA4">
              <w:t xml:space="preserve"> Python (basic)by Hacker Rank</w:t>
            </w:r>
            <w:r w:rsidRPr="000A0B92">
              <w:t>®</w:t>
            </w:r>
          </w:p>
          <w:p w14:paraId="427B7C5C" w14:textId="2CB5B174" w:rsidR="00B17DA4" w:rsidRDefault="00B17DA4" w:rsidP="00B17DA4">
            <w:pPr>
              <w:pStyle w:val="ListParagraph"/>
            </w:pPr>
            <w:r>
              <w:t xml:space="preserve">(Certification no: </w:t>
            </w:r>
            <w:r w:rsidRPr="00B17DA4">
              <w:t>F58ECD229FE5</w:t>
            </w:r>
            <w:r>
              <w:t>)</w:t>
            </w:r>
          </w:p>
          <w:p w14:paraId="25363207" w14:textId="77777777" w:rsidR="000A0B92" w:rsidRPr="00CA07A7" w:rsidRDefault="000A0B92" w:rsidP="004252F8"/>
        </w:tc>
      </w:tr>
      <w:tr w:rsidR="004252F8" w:rsidRPr="00020BEB" w14:paraId="61E6EBF5" w14:textId="77777777" w:rsidTr="000D559E">
        <w:trPr>
          <w:trHeight w:val="3320"/>
        </w:trPr>
        <w:tc>
          <w:tcPr>
            <w:tcW w:w="3941" w:type="dxa"/>
            <w:vMerge/>
          </w:tcPr>
          <w:p w14:paraId="058D0AC1" w14:textId="77777777" w:rsidR="004252F8" w:rsidRPr="00CA07A7" w:rsidRDefault="004252F8" w:rsidP="004252F8">
            <w:pPr>
              <w:rPr>
                <w:color w:val="auto"/>
                <w:szCs w:val="20"/>
              </w:rPr>
            </w:pPr>
          </w:p>
        </w:tc>
        <w:tc>
          <w:tcPr>
            <w:tcW w:w="786" w:type="dxa"/>
            <w:vMerge/>
          </w:tcPr>
          <w:p w14:paraId="0EE2475D" w14:textId="77777777" w:rsidR="004252F8" w:rsidRPr="00020BEB" w:rsidRDefault="004252F8" w:rsidP="004252F8">
            <w:pPr>
              <w:spacing w:before="360"/>
              <w:rPr>
                <w:color w:val="auto"/>
              </w:rPr>
            </w:pPr>
          </w:p>
        </w:tc>
        <w:tc>
          <w:tcPr>
            <w:tcW w:w="6801" w:type="dxa"/>
            <w:tcBorders>
              <w:top w:val="single" w:sz="4" w:space="0" w:color="auto"/>
            </w:tcBorders>
          </w:tcPr>
          <w:p w14:paraId="4C3813A7" w14:textId="77777777" w:rsidR="000D559E" w:rsidRDefault="000D559E" w:rsidP="000317D6">
            <w:pPr>
              <w:pStyle w:val="Heading1"/>
            </w:pPr>
          </w:p>
          <w:p w14:paraId="0EBFF8D3" w14:textId="3285A5D8" w:rsidR="000317D6" w:rsidRDefault="00B17DA4" w:rsidP="000317D6">
            <w:pPr>
              <w:pStyle w:val="Heading1"/>
            </w:pPr>
            <w:r>
              <w:t>Projects:</w:t>
            </w:r>
          </w:p>
          <w:p w14:paraId="40C20997" w14:textId="77777777" w:rsidR="000D559E" w:rsidRPr="000D559E" w:rsidRDefault="000D559E" w:rsidP="000D559E"/>
          <w:p w14:paraId="5A980201" w14:textId="11A0AAA1" w:rsidR="00B17DA4" w:rsidRPr="00B17DA4" w:rsidRDefault="004A67C6" w:rsidP="000317D6">
            <w:pPr>
              <w:pStyle w:val="Heading2"/>
            </w:pPr>
            <w:r>
              <w:t>Farmconnect</w:t>
            </w:r>
            <w:r w:rsidR="00B17DA4">
              <w:t xml:space="preserve"> </w:t>
            </w:r>
          </w:p>
          <w:p w14:paraId="7579389C" w14:textId="499E4C7D" w:rsidR="00B17DA4" w:rsidRDefault="00B17DA4" w:rsidP="004252F8">
            <w:r w:rsidRPr="00B17DA4">
              <w:t>A multilingual educational website designed to empower farmers with essential knowledge about crop growth techniques, farming best practices, and tips to improve agricultural productivity. The platform also includes an e-commerce section where farmers can browse and purchase essential farming products.</w:t>
            </w:r>
          </w:p>
          <w:p w14:paraId="08467111" w14:textId="77777777" w:rsidR="000D559E" w:rsidRDefault="000D559E" w:rsidP="004252F8"/>
          <w:p w14:paraId="37D42419" w14:textId="1E240C14" w:rsidR="00B17DA4" w:rsidRDefault="00B17DA4" w:rsidP="004252F8">
            <w:r>
              <w:t>Frontend: HTML, CSS, BOOTSTRAP AND JAVASCRIPT.</w:t>
            </w:r>
          </w:p>
          <w:p w14:paraId="76BF56A4" w14:textId="0F050ABD" w:rsidR="00B17DA4" w:rsidRDefault="00B17DA4" w:rsidP="004252F8">
            <w:r>
              <w:t>B</w:t>
            </w:r>
            <w:r w:rsidR="00BF0F90">
              <w:t>ackend</w:t>
            </w:r>
            <w:r>
              <w:t>: Node JS and Express JS</w:t>
            </w:r>
          </w:p>
          <w:p w14:paraId="50DB30BF" w14:textId="77777777" w:rsidR="00B17DA4" w:rsidRDefault="00B17DA4" w:rsidP="004252F8">
            <w:r>
              <w:t>Database: MySQL</w:t>
            </w:r>
          </w:p>
          <w:p w14:paraId="7F61B197" w14:textId="66A7B0EC" w:rsidR="000D559E" w:rsidRPr="00CF2BE7" w:rsidRDefault="000D559E" w:rsidP="004252F8"/>
        </w:tc>
      </w:tr>
      <w:tr w:rsidR="004252F8" w:rsidRPr="00020BEB" w14:paraId="5BE6D2FF" w14:textId="77777777" w:rsidTr="000D559E">
        <w:trPr>
          <w:trHeight w:val="531"/>
        </w:trPr>
        <w:tc>
          <w:tcPr>
            <w:tcW w:w="3941" w:type="dxa"/>
            <w:vMerge/>
          </w:tcPr>
          <w:p w14:paraId="575156C5" w14:textId="77777777" w:rsidR="004252F8" w:rsidRPr="00CA07A7" w:rsidRDefault="004252F8" w:rsidP="004252F8">
            <w:pPr>
              <w:rPr>
                <w:color w:val="auto"/>
                <w:szCs w:val="20"/>
              </w:rPr>
            </w:pPr>
          </w:p>
        </w:tc>
        <w:tc>
          <w:tcPr>
            <w:tcW w:w="786" w:type="dxa"/>
            <w:vMerge/>
          </w:tcPr>
          <w:p w14:paraId="667ABA8D" w14:textId="77777777" w:rsidR="004252F8" w:rsidRPr="00020BEB" w:rsidRDefault="004252F8" w:rsidP="004252F8">
            <w:pPr>
              <w:spacing w:before="360"/>
              <w:rPr>
                <w:color w:val="auto"/>
              </w:rPr>
            </w:pPr>
          </w:p>
        </w:tc>
        <w:tc>
          <w:tcPr>
            <w:tcW w:w="6801" w:type="dxa"/>
          </w:tcPr>
          <w:p w14:paraId="0406ECB1" w14:textId="5043CC9E" w:rsidR="004252F8" w:rsidRDefault="00B17DA4" w:rsidP="004252F8">
            <w:pPr>
              <w:pStyle w:val="Heading1"/>
            </w:pPr>
            <w:r w:rsidRPr="00B17DA4">
              <w:t>Breeze</w:t>
            </w:r>
          </w:p>
          <w:p w14:paraId="2B471BD1" w14:textId="77777777" w:rsidR="00B17DA4" w:rsidRDefault="00B17DA4" w:rsidP="00B17DA4">
            <w:r w:rsidRPr="00B17DA4">
              <w:t xml:space="preserve">A weather application built using </w:t>
            </w:r>
            <w:r w:rsidRPr="00BF0F90">
              <w:t>Kotlin</w:t>
            </w:r>
            <w:r w:rsidRPr="00B17DA4">
              <w:t xml:space="preserve">, providing real-time weather information through the </w:t>
            </w:r>
            <w:r w:rsidRPr="00BF0F90">
              <w:t>OpenWeatherMap</w:t>
            </w:r>
            <w:r w:rsidRPr="00B17DA4">
              <w:rPr>
                <w:b/>
                <w:bCs/>
              </w:rPr>
              <w:t xml:space="preserve"> </w:t>
            </w:r>
            <w:r w:rsidRPr="00BF0F90">
              <w:t>API</w:t>
            </w:r>
            <w:r w:rsidRPr="00B17DA4">
              <w:t>. The app allows users to check weather updates, including temperature, humidity, and conditions for multiple locations in an intuitive and user-friendly interface.</w:t>
            </w:r>
          </w:p>
          <w:p w14:paraId="147D1890" w14:textId="77777777" w:rsidR="00BF0F90" w:rsidRDefault="00BF0F90" w:rsidP="00B17DA4"/>
          <w:p w14:paraId="76FF57B1" w14:textId="4F79A06B" w:rsidR="00BF0F90" w:rsidRPr="00BF0F90" w:rsidRDefault="00BF0F90" w:rsidP="00BF0F90">
            <w:pPr>
              <w:rPr>
                <w:lang w:val="en-IN"/>
              </w:rPr>
            </w:pPr>
            <w:r w:rsidRPr="00BF0F90">
              <w:rPr>
                <w:lang w:val="en-IN"/>
              </w:rPr>
              <w:t>Frontend</w:t>
            </w:r>
            <w:r w:rsidRPr="00BF0F90">
              <w:rPr>
                <w:b/>
                <w:bCs/>
                <w:lang w:val="en-IN"/>
              </w:rPr>
              <w:t>:</w:t>
            </w:r>
            <w:r w:rsidRPr="00BF0F90">
              <w:rPr>
                <w:lang w:val="en-IN"/>
              </w:rPr>
              <w:t xml:space="preserve"> Kotlin </w:t>
            </w:r>
          </w:p>
          <w:p w14:paraId="73359542" w14:textId="5309CAC7" w:rsidR="00BF0F90" w:rsidRDefault="00740DFB" w:rsidP="00BF0F90">
            <w:pPr>
              <w:rPr>
                <w:lang w:val="en-IN"/>
              </w:rPr>
            </w:pPr>
            <w:r>
              <w:rPr>
                <w:lang w:val="en-IN"/>
              </w:rPr>
              <w:t>Api</w:t>
            </w:r>
            <w:r w:rsidR="00BF0F90" w:rsidRPr="00BF0F90">
              <w:rPr>
                <w:b/>
                <w:bCs/>
                <w:lang w:val="en-IN"/>
              </w:rPr>
              <w:t>:</w:t>
            </w:r>
            <w:r w:rsidR="00BF0F90" w:rsidRPr="00BF0F90">
              <w:rPr>
                <w:lang w:val="en-IN"/>
              </w:rPr>
              <w:t xml:space="preserve"> OpenWeatherMap API </w:t>
            </w:r>
          </w:p>
          <w:p w14:paraId="066991CF" w14:textId="77777777" w:rsidR="00BF0F90" w:rsidRDefault="00BF0F90" w:rsidP="00BF0F90">
            <w:pPr>
              <w:rPr>
                <w:lang w:val="en-IN"/>
              </w:rPr>
            </w:pPr>
          </w:p>
          <w:p w14:paraId="5327F64E" w14:textId="77777777" w:rsidR="00BF0F90" w:rsidRPr="00BF0F90" w:rsidRDefault="00BF0F90" w:rsidP="00BF0F90">
            <w:pPr>
              <w:rPr>
                <w:b/>
                <w:bCs/>
              </w:rPr>
            </w:pPr>
            <w:r w:rsidRPr="00BF0F90">
              <w:rPr>
                <w:b/>
                <w:bCs/>
              </w:rPr>
              <w:t>Budget Buddy</w:t>
            </w:r>
          </w:p>
          <w:p w14:paraId="07EC522F" w14:textId="77777777" w:rsidR="00BF0F90" w:rsidRDefault="00BF0F90" w:rsidP="00BF0F90">
            <w:r w:rsidRPr="00BF0F90">
              <w:t xml:space="preserve">A cross-platform expense-tracking mobile application developed using </w:t>
            </w:r>
            <w:r w:rsidRPr="004A67C6">
              <w:t>Flutter and Dart</w:t>
            </w:r>
            <w:r w:rsidRPr="00BF0F90">
              <w:t>, providing users with an intuitive interface to record, categorize, and manage daily expenses efficiently.</w:t>
            </w:r>
          </w:p>
          <w:p w14:paraId="5E85BEE0" w14:textId="77777777" w:rsidR="00740DFB" w:rsidRDefault="00740DFB" w:rsidP="00BF0F90"/>
          <w:p w14:paraId="04EA7BA4" w14:textId="3238D7D2" w:rsidR="000D559E" w:rsidRDefault="00BF0F90" w:rsidP="00BF0F90">
            <w:r w:rsidRPr="00BF0F90">
              <w:t>Frontend</w:t>
            </w:r>
            <w:r w:rsidRPr="00BF0F90">
              <w:rPr>
                <w:b/>
                <w:bCs/>
              </w:rPr>
              <w:t>:</w:t>
            </w:r>
            <w:r w:rsidRPr="00BF0F90">
              <w:t xml:space="preserve"> Flutter</w:t>
            </w:r>
            <w:r w:rsidR="00740DFB">
              <w:t>, Dart</w:t>
            </w:r>
          </w:p>
          <w:p w14:paraId="0D539E26" w14:textId="39B521D7" w:rsidR="00BF0F90" w:rsidRPr="00B17DA4" w:rsidRDefault="00BF0F90" w:rsidP="00BF0F90">
            <w:r>
              <w:t xml:space="preserve">Database: </w:t>
            </w:r>
            <w:r w:rsidR="004860C9">
              <w:t>Shared Preferences</w:t>
            </w:r>
            <w:r>
              <w:t>.</w:t>
            </w:r>
          </w:p>
        </w:tc>
      </w:tr>
    </w:tbl>
    <w:p w14:paraId="6D8E1CFF" w14:textId="6EE99F64" w:rsidR="004A67C6" w:rsidRPr="004A67C6" w:rsidRDefault="004A67C6" w:rsidP="004A67C6">
      <w:pPr>
        <w:rPr>
          <w:color w:val="auto"/>
        </w:rPr>
      </w:pPr>
    </w:p>
    <w:sectPr w:rsidR="004A67C6" w:rsidRPr="004A67C6" w:rsidSect="00B06922">
      <w:pgSz w:w="12240" w:h="15840" w:code="1"/>
      <w:pgMar w:top="630" w:right="720" w:bottom="432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80A48" w14:textId="77777777" w:rsidR="00FD74C0" w:rsidRDefault="00FD74C0" w:rsidP="00AA35A8">
      <w:pPr>
        <w:spacing w:line="240" w:lineRule="auto"/>
      </w:pPr>
      <w:r>
        <w:separator/>
      </w:r>
    </w:p>
  </w:endnote>
  <w:endnote w:type="continuationSeparator" w:id="0">
    <w:p w14:paraId="57260FF1" w14:textId="77777777" w:rsidR="00FD74C0" w:rsidRDefault="00FD74C0" w:rsidP="00AA35A8">
      <w:pPr>
        <w:spacing w:line="240" w:lineRule="auto"/>
      </w:pPr>
      <w:r>
        <w:continuationSeparator/>
      </w:r>
    </w:p>
  </w:endnote>
  <w:endnote w:type="continuationNotice" w:id="1">
    <w:p w14:paraId="764AFE18" w14:textId="77777777" w:rsidR="00FD74C0" w:rsidRDefault="00FD74C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3A878" w14:textId="77777777" w:rsidR="00FD74C0" w:rsidRDefault="00FD74C0" w:rsidP="00AA35A8">
      <w:pPr>
        <w:spacing w:line="240" w:lineRule="auto"/>
      </w:pPr>
      <w:r>
        <w:separator/>
      </w:r>
    </w:p>
  </w:footnote>
  <w:footnote w:type="continuationSeparator" w:id="0">
    <w:p w14:paraId="4086FC38" w14:textId="77777777" w:rsidR="00FD74C0" w:rsidRDefault="00FD74C0" w:rsidP="00AA35A8">
      <w:pPr>
        <w:spacing w:line="240" w:lineRule="auto"/>
      </w:pPr>
      <w:r>
        <w:continuationSeparator/>
      </w:r>
    </w:p>
  </w:footnote>
  <w:footnote w:type="continuationNotice" w:id="1">
    <w:p w14:paraId="710127FB" w14:textId="77777777" w:rsidR="00FD74C0" w:rsidRDefault="00FD74C0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9CB93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54019629" o:spid="_x0000_i1025" type="#_x0000_t75" style="width:14.5pt;height:14.5pt;visibility:visible;mso-wrap-style:square">
            <v:imagedata r:id="rId1" o:title=""/>
          </v:shape>
        </w:pict>
      </mc:Choice>
      <mc:Fallback>
        <w:drawing>
          <wp:inline distT="0" distB="0" distL="0" distR="0" wp14:anchorId="150E8473" wp14:editId="68FBFC5A">
            <wp:extent cx="184150" cy="184150"/>
            <wp:effectExtent l="0" t="0" r="0" b="0"/>
            <wp:docPr id="754019629" name="Picture 754019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0B0D3362" id="Picture 853510181" o:spid="_x0000_i1025" type="#_x0000_t75" style="width:14pt;height:14pt;visibility:visible;mso-wrap-style:square">
            <v:imagedata r:id="rId3" o:title=""/>
          </v:shape>
        </w:pict>
      </mc:Choice>
      <mc:Fallback>
        <w:drawing>
          <wp:inline distT="0" distB="0" distL="0" distR="0" wp14:anchorId="260CFAF6" wp14:editId="5B048948">
            <wp:extent cx="177800" cy="177800"/>
            <wp:effectExtent l="0" t="0" r="0" b="0"/>
            <wp:docPr id="853510181" name="Picture 853510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0C06"/>
    <w:multiLevelType w:val="hybridMultilevel"/>
    <w:tmpl w:val="EBD29E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C5701"/>
    <w:multiLevelType w:val="hybridMultilevel"/>
    <w:tmpl w:val="2926E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2812"/>
    <w:multiLevelType w:val="hybridMultilevel"/>
    <w:tmpl w:val="DE482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75BC8"/>
    <w:multiLevelType w:val="hybridMultilevel"/>
    <w:tmpl w:val="AE603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874F5"/>
    <w:multiLevelType w:val="hybridMultilevel"/>
    <w:tmpl w:val="3BE64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B10CE"/>
    <w:multiLevelType w:val="hybridMultilevel"/>
    <w:tmpl w:val="DC60F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202"/>
    <w:multiLevelType w:val="hybridMultilevel"/>
    <w:tmpl w:val="30ACB44A"/>
    <w:lvl w:ilvl="0" w:tplc="31448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4008821">
    <w:abstractNumId w:val="3"/>
  </w:num>
  <w:num w:numId="2" w16cid:durableId="1806507031">
    <w:abstractNumId w:val="11"/>
  </w:num>
  <w:num w:numId="3" w16cid:durableId="1774394388">
    <w:abstractNumId w:val="5"/>
  </w:num>
  <w:num w:numId="4" w16cid:durableId="2058429382">
    <w:abstractNumId w:val="7"/>
  </w:num>
  <w:num w:numId="5" w16cid:durableId="537013467">
    <w:abstractNumId w:val="4"/>
  </w:num>
  <w:num w:numId="6" w16cid:durableId="1832286735">
    <w:abstractNumId w:val="8"/>
  </w:num>
  <w:num w:numId="7" w16cid:durableId="909921174">
    <w:abstractNumId w:val="0"/>
  </w:num>
  <w:num w:numId="8" w16cid:durableId="1533300515">
    <w:abstractNumId w:val="10"/>
  </w:num>
  <w:num w:numId="9" w16cid:durableId="1497265652">
    <w:abstractNumId w:val="9"/>
  </w:num>
  <w:num w:numId="10" w16cid:durableId="6947960">
    <w:abstractNumId w:val="6"/>
  </w:num>
  <w:num w:numId="11" w16cid:durableId="2100783487">
    <w:abstractNumId w:val="1"/>
  </w:num>
  <w:num w:numId="12" w16cid:durableId="12008977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945"/>
    <w:rsid w:val="0000752A"/>
    <w:rsid w:val="000108D2"/>
    <w:rsid w:val="00016465"/>
    <w:rsid w:val="000176BD"/>
    <w:rsid w:val="00020833"/>
    <w:rsid w:val="00020BEB"/>
    <w:rsid w:val="000317D6"/>
    <w:rsid w:val="00033263"/>
    <w:rsid w:val="000334C1"/>
    <w:rsid w:val="00082945"/>
    <w:rsid w:val="000873F6"/>
    <w:rsid w:val="000968D6"/>
    <w:rsid w:val="000A0B92"/>
    <w:rsid w:val="000B286F"/>
    <w:rsid w:val="000B59C9"/>
    <w:rsid w:val="000D134B"/>
    <w:rsid w:val="000D559E"/>
    <w:rsid w:val="0010041D"/>
    <w:rsid w:val="001052AA"/>
    <w:rsid w:val="00121919"/>
    <w:rsid w:val="00124ED6"/>
    <w:rsid w:val="00157511"/>
    <w:rsid w:val="00167789"/>
    <w:rsid w:val="00194704"/>
    <w:rsid w:val="001B160B"/>
    <w:rsid w:val="001E267E"/>
    <w:rsid w:val="00203213"/>
    <w:rsid w:val="002236D5"/>
    <w:rsid w:val="0023757B"/>
    <w:rsid w:val="00243756"/>
    <w:rsid w:val="00253CBD"/>
    <w:rsid w:val="0027193E"/>
    <w:rsid w:val="00293A02"/>
    <w:rsid w:val="002A7891"/>
    <w:rsid w:val="002C4E0C"/>
    <w:rsid w:val="002D0D30"/>
    <w:rsid w:val="002D178C"/>
    <w:rsid w:val="002E7306"/>
    <w:rsid w:val="00331DCE"/>
    <w:rsid w:val="00334FEA"/>
    <w:rsid w:val="00343C48"/>
    <w:rsid w:val="003514CA"/>
    <w:rsid w:val="003525E8"/>
    <w:rsid w:val="00352A17"/>
    <w:rsid w:val="00356AB0"/>
    <w:rsid w:val="00373613"/>
    <w:rsid w:val="003877F8"/>
    <w:rsid w:val="003904BF"/>
    <w:rsid w:val="00391BEA"/>
    <w:rsid w:val="003A3587"/>
    <w:rsid w:val="003B351B"/>
    <w:rsid w:val="003B4AEF"/>
    <w:rsid w:val="003B7F92"/>
    <w:rsid w:val="003F1D3E"/>
    <w:rsid w:val="0041245C"/>
    <w:rsid w:val="00413BF1"/>
    <w:rsid w:val="00415CF3"/>
    <w:rsid w:val="004252F8"/>
    <w:rsid w:val="00425627"/>
    <w:rsid w:val="00427300"/>
    <w:rsid w:val="00453A7B"/>
    <w:rsid w:val="00457ADE"/>
    <w:rsid w:val="00462350"/>
    <w:rsid w:val="00463060"/>
    <w:rsid w:val="00464B92"/>
    <w:rsid w:val="00470744"/>
    <w:rsid w:val="00476CD2"/>
    <w:rsid w:val="004860C9"/>
    <w:rsid w:val="004936B2"/>
    <w:rsid w:val="004A28EA"/>
    <w:rsid w:val="004A67C6"/>
    <w:rsid w:val="004D5532"/>
    <w:rsid w:val="005138CD"/>
    <w:rsid w:val="00524297"/>
    <w:rsid w:val="005273AD"/>
    <w:rsid w:val="00537559"/>
    <w:rsid w:val="00552CAA"/>
    <w:rsid w:val="00572E23"/>
    <w:rsid w:val="00580FD9"/>
    <w:rsid w:val="00583F2A"/>
    <w:rsid w:val="005C70CA"/>
    <w:rsid w:val="00607A35"/>
    <w:rsid w:val="00626B3C"/>
    <w:rsid w:val="00660FBB"/>
    <w:rsid w:val="00661692"/>
    <w:rsid w:val="0069541B"/>
    <w:rsid w:val="006A1E18"/>
    <w:rsid w:val="006A37C0"/>
    <w:rsid w:val="006C5F9F"/>
    <w:rsid w:val="006C7F5A"/>
    <w:rsid w:val="006D4544"/>
    <w:rsid w:val="00701CFA"/>
    <w:rsid w:val="00740DFB"/>
    <w:rsid w:val="00745AA9"/>
    <w:rsid w:val="00746B0A"/>
    <w:rsid w:val="007704E6"/>
    <w:rsid w:val="00771A46"/>
    <w:rsid w:val="00772D95"/>
    <w:rsid w:val="00791376"/>
    <w:rsid w:val="00791C5D"/>
    <w:rsid w:val="007B4FF4"/>
    <w:rsid w:val="007D7F15"/>
    <w:rsid w:val="007E3DA2"/>
    <w:rsid w:val="00800960"/>
    <w:rsid w:val="00831977"/>
    <w:rsid w:val="008362F3"/>
    <w:rsid w:val="00836A3D"/>
    <w:rsid w:val="008377D9"/>
    <w:rsid w:val="00850571"/>
    <w:rsid w:val="008506D1"/>
    <w:rsid w:val="00857F29"/>
    <w:rsid w:val="00871DB8"/>
    <w:rsid w:val="00887D5D"/>
    <w:rsid w:val="00887E05"/>
    <w:rsid w:val="0089352D"/>
    <w:rsid w:val="008A171A"/>
    <w:rsid w:val="008C6FDE"/>
    <w:rsid w:val="008D004E"/>
    <w:rsid w:val="008D5253"/>
    <w:rsid w:val="008E1373"/>
    <w:rsid w:val="008F180B"/>
    <w:rsid w:val="008F48B9"/>
    <w:rsid w:val="009049BC"/>
    <w:rsid w:val="00910B68"/>
    <w:rsid w:val="00913025"/>
    <w:rsid w:val="009230A7"/>
    <w:rsid w:val="00933EF6"/>
    <w:rsid w:val="009529EB"/>
    <w:rsid w:val="00973FF7"/>
    <w:rsid w:val="00975E79"/>
    <w:rsid w:val="009805B1"/>
    <w:rsid w:val="009B4B3C"/>
    <w:rsid w:val="009B55A3"/>
    <w:rsid w:val="009D646A"/>
    <w:rsid w:val="00A633B0"/>
    <w:rsid w:val="00A82BE7"/>
    <w:rsid w:val="00A90A97"/>
    <w:rsid w:val="00AA1166"/>
    <w:rsid w:val="00AA35A8"/>
    <w:rsid w:val="00AB0853"/>
    <w:rsid w:val="00AD590F"/>
    <w:rsid w:val="00AE562D"/>
    <w:rsid w:val="00B017E5"/>
    <w:rsid w:val="00B03459"/>
    <w:rsid w:val="00B04123"/>
    <w:rsid w:val="00B06922"/>
    <w:rsid w:val="00B17DA4"/>
    <w:rsid w:val="00B20F64"/>
    <w:rsid w:val="00B30B74"/>
    <w:rsid w:val="00B42685"/>
    <w:rsid w:val="00B51639"/>
    <w:rsid w:val="00B64F9B"/>
    <w:rsid w:val="00B65B45"/>
    <w:rsid w:val="00B75292"/>
    <w:rsid w:val="00B8453F"/>
    <w:rsid w:val="00B85473"/>
    <w:rsid w:val="00B86C53"/>
    <w:rsid w:val="00BB5B6A"/>
    <w:rsid w:val="00BE446F"/>
    <w:rsid w:val="00BE5968"/>
    <w:rsid w:val="00BF0F90"/>
    <w:rsid w:val="00BF3DBB"/>
    <w:rsid w:val="00C0565B"/>
    <w:rsid w:val="00C163A1"/>
    <w:rsid w:val="00C62E97"/>
    <w:rsid w:val="00C822BF"/>
    <w:rsid w:val="00C90004"/>
    <w:rsid w:val="00C94999"/>
    <w:rsid w:val="00CA07A7"/>
    <w:rsid w:val="00CA202F"/>
    <w:rsid w:val="00CA61BE"/>
    <w:rsid w:val="00CB1800"/>
    <w:rsid w:val="00CB3E40"/>
    <w:rsid w:val="00CD0AA4"/>
    <w:rsid w:val="00CF22B3"/>
    <w:rsid w:val="00CF2BE7"/>
    <w:rsid w:val="00D00780"/>
    <w:rsid w:val="00D00CD9"/>
    <w:rsid w:val="00D15AAE"/>
    <w:rsid w:val="00D22971"/>
    <w:rsid w:val="00D3419C"/>
    <w:rsid w:val="00D60B19"/>
    <w:rsid w:val="00D86385"/>
    <w:rsid w:val="00D95726"/>
    <w:rsid w:val="00DA4B7F"/>
    <w:rsid w:val="00DA6A94"/>
    <w:rsid w:val="00DB472D"/>
    <w:rsid w:val="00DC4FED"/>
    <w:rsid w:val="00DD758E"/>
    <w:rsid w:val="00DE5F88"/>
    <w:rsid w:val="00DF2298"/>
    <w:rsid w:val="00DF56E6"/>
    <w:rsid w:val="00DF588F"/>
    <w:rsid w:val="00E067BA"/>
    <w:rsid w:val="00E06CE9"/>
    <w:rsid w:val="00E147DE"/>
    <w:rsid w:val="00E360EA"/>
    <w:rsid w:val="00E67DA0"/>
    <w:rsid w:val="00E77096"/>
    <w:rsid w:val="00E80D10"/>
    <w:rsid w:val="00EA7A22"/>
    <w:rsid w:val="00EB74E8"/>
    <w:rsid w:val="00EC0F79"/>
    <w:rsid w:val="00EF0E02"/>
    <w:rsid w:val="00EF22EF"/>
    <w:rsid w:val="00F02E99"/>
    <w:rsid w:val="00F30552"/>
    <w:rsid w:val="00F403D4"/>
    <w:rsid w:val="00F419C0"/>
    <w:rsid w:val="00F46BDB"/>
    <w:rsid w:val="00F46F61"/>
    <w:rsid w:val="00F63BC8"/>
    <w:rsid w:val="00F732FF"/>
    <w:rsid w:val="00FA1C9A"/>
    <w:rsid w:val="00FD56F7"/>
    <w:rsid w:val="00FD73C5"/>
    <w:rsid w:val="00FD74C0"/>
    <w:rsid w:val="00FF2152"/>
    <w:rsid w:val="00FF5EC5"/>
    <w:rsid w:val="00FF77E5"/>
    <w:rsid w:val="1461E2F6"/>
    <w:rsid w:val="34C479AF"/>
    <w:rsid w:val="5FE412E0"/>
    <w:rsid w:val="68088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513719"/>
  <w15:chartTrackingRefBased/>
  <w15:docId w15:val="{CF08C6B7-D3AC-4B3F-AD1B-5A1FA469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iPriority="7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5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A46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2BE7"/>
    <w:pPr>
      <w:spacing w:line="360" w:lineRule="auto"/>
      <w:outlineLvl w:val="0"/>
    </w:pPr>
    <w:rPr>
      <w:b/>
      <w:bCs/>
      <w:caps/>
      <w:color w:val="auto"/>
      <w:spacing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3EF6"/>
    <w:pPr>
      <w:keepNext/>
      <w:keepLines/>
      <w:spacing w:line="240" w:lineRule="auto"/>
      <w:outlineLvl w:val="1"/>
    </w:pPr>
    <w:rPr>
      <w:rFonts w:asciiTheme="majorHAnsi" w:eastAsiaTheme="majorEastAsia" w:hAnsiTheme="majorHAnsi" w:cstheme="majorBidi"/>
      <w:b/>
      <w:caps/>
      <w:spacing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33EF6"/>
    <w:pPr>
      <w:keepNext/>
      <w:keepLines/>
      <w:spacing w:after="200" w:line="240" w:lineRule="auto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F61"/>
    <w:rPr>
      <w:rFonts w:ascii="Times New Roman" w:hAnsi="Times New Roman" w:cs="Times New Roman"/>
      <w:color w:val="000000" w:themeColor="text1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6F61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6F61"/>
    <w:rPr>
      <w:color w:val="000000" w:themeColor="text1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6C53"/>
    <w:pPr>
      <w:spacing w:line="1000" w:lineRule="exact"/>
      <w:contextualSpacing/>
    </w:pPr>
    <w:rPr>
      <w:rFonts w:asciiTheme="majorHAnsi" w:eastAsiaTheme="majorEastAsia" w:hAnsiTheme="majorHAnsi" w:cstheme="majorBidi"/>
      <w:b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C53"/>
    <w:rPr>
      <w:rFonts w:asciiTheme="majorHAnsi" w:eastAsiaTheme="majorEastAsia" w:hAnsiTheme="majorHAnsi" w:cstheme="majorBidi"/>
      <w:b/>
      <w:color w:val="000000" w:themeColor="text1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CE9"/>
    <w:pPr>
      <w:numPr>
        <w:ilvl w:val="1"/>
      </w:numPr>
      <w:spacing w:before="120" w:after="120" w:line="240" w:lineRule="auto"/>
    </w:pPr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CE9"/>
    <w:rPr>
      <w:rFonts w:eastAsiaTheme="minorEastAsia"/>
      <w:b/>
      <w:caps/>
      <w:color w:val="auto"/>
      <w:spacing w:val="20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F2BE7"/>
    <w:rPr>
      <w:b/>
      <w:bCs/>
      <w:caps/>
      <w:color w:val="auto"/>
      <w:spacing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33EF6"/>
    <w:rPr>
      <w:rFonts w:asciiTheme="majorHAnsi" w:eastAsiaTheme="majorEastAsia" w:hAnsiTheme="majorHAnsi" w:cstheme="majorBidi"/>
      <w:b/>
      <w:caps/>
      <w:color w:val="000000" w:themeColor="text1"/>
      <w:spacing w:val="2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EF6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F61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F61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F61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Name">
    <w:name w:val="Name"/>
    <w:basedOn w:val="Normal"/>
    <w:next w:val="Normal"/>
    <w:link w:val="NameChar"/>
    <w:uiPriority w:val="1"/>
    <w:semiHidden/>
    <w:qFormat/>
    <w:rsid w:val="008506D1"/>
    <w:pPr>
      <w:spacing w:after="80" w:line="240" w:lineRule="auto"/>
    </w:pPr>
    <w:rPr>
      <w:b/>
      <w:color w:val="0D0D0D" w:themeColor="text1" w:themeTint="F2"/>
      <w:sz w:val="28"/>
      <w:szCs w:val="22"/>
    </w:rPr>
  </w:style>
  <w:style w:type="character" w:customStyle="1" w:styleId="NameChar">
    <w:name w:val="Name Char"/>
    <w:basedOn w:val="DefaultParagraphFont"/>
    <w:link w:val="Name"/>
    <w:uiPriority w:val="1"/>
    <w:semiHidden/>
    <w:rsid w:val="00F46F61"/>
    <w:rPr>
      <w:b/>
      <w:color w:val="0D0D0D" w:themeColor="text1" w:themeTint="F2"/>
      <w:sz w:val="28"/>
      <w:szCs w:val="22"/>
    </w:rPr>
  </w:style>
  <w:style w:type="paragraph" w:styleId="ListBullet">
    <w:name w:val="List Bullet"/>
    <w:basedOn w:val="BulletList"/>
    <w:uiPriority w:val="6"/>
    <w:qFormat/>
    <w:rsid w:val="00771A46"/>
    <w:pPr>
      <w:numPr>
        <w:numId w:val="7"/>
      </w:numPr>
      <w:ind w:left="360"/>
    </w:pPr>
  </w:style>
  <w:style w:type="paragraph" w:customStyle="1" w:styleId="Spacer">
    <w:name w:val="Spacer"/>
    <w:basedOn w:val="Normal"/>
    <w:semiHidden/>
    <w:qFormat/>
    <w:rsid w:val="00DF56E6"/>
    <w:rPr>
      <w:color w:val="auto"/>
      <w:sz w:val="18"/>
      <w:szCs w:val="18"/>
    </w:rPr>
  </w:style>
  <w:style w:type="paragraph" w:customStyle="1" w:styleId="BulletedList">
    <w:name w:val="Bulleted List"/>
    <w:basedOn w:val="Normal"/>
    <w:semiHidden/>
    <w:qFormat/>
    <w:rsid w:val="00DF56E6"/>
    <w:pPr>
      <w:spacing w:after="120" w:line="240" w:lineRule="auto"/>
      <w:ind w:left="288"/>
    </w:pPr>
    <w:rPr>
      <w:color w:val="auto"/>
      <w:szCs w:val="20"/>
    </w:rPr>
  </w:style>
  <w:style w:type="paragraph" w:customStyle="1" w:styleId="BulletList">
    <w:name w:val="Bullet List"/>
    <w:basedOn w:val="ListParagraph"/>
    <w:semiHidden/>
    <w:qFormat/>
    <w:rsid w:val="00CF2BE7"/>
    <w:pPr>
      <w:spacing w:line="360" w:lineRule="auto"/>
      <w:ind w:left="360" w:hanging="360"/>
    </w:pPr>
    <w:rPr>
      <w:color w:val="auto"/>
      <w:szCs w:val="20"/>
    </w:rPr>
  </w:style>
  <w:style w:type="paragraph" w:customStyle="1" w:styleId="Years">
    <w:name w:val="Years"/>
    <w:basedOn w:val="Heading3"/>
    <w:qFormat/>
    <w:rsid w:val="00CF2BE7"/>
    <w:pPr>
      <w:spacing w:before="60" w:after="120"/>
    </w:pPr>
    <w:rPr>
      <w:i/>
      <w:iCs/>
      <w:color w:val="auto"/>
      <w:szCs w:val="20"/>
    </w:rPr>
  </w:style>
  <w:style w:type="character" w:customStyle="1" w:styleId="NotBold">
    <w:name w:val="Not Bold"/>
    <w:uiPriority w:val="1"/>
    <w:qFormat/>
    <w:rsid w:val="00771A46"/>
    <w:rPr>
      <w:b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701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0317D6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0317D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317D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317D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0317D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riyanshu-k1.github.io/Portfolio_Priyanshu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Priyanshukumar0419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\AppData\Roaming\Microsoft\Templates\Color%20block%20UIUX%20designe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144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3CCF8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6E9C11-7EA5-477D-9B95-C6785A9AA81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5B97B73-43FC-4E43-9534-08F32B6CE1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C0D372-28D0-4A7F-8DC2-036EF5C5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0B079B-82BF-4904-A01A-A04369B2519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Color block UIUX designer resume.dotx</Template>
  <TotalTime>383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kumar</dc:creator>
  <cp:keywords/>
  <dc:description/>
  <cp:lastModifiedBy>Priyanshu kumar</cp:lastModifiedBy>
  <cp:revision>10</cp:revision>
  <cp:lastPrinted>2025-02-03T12:28:00Z</cp:lastPrinted>
  <dcterms:created xsi:type="dcterms:W3CDTF">2025-01-29T05:18:00Z</dcterms:created>
  <dcterms:modified xsi:type="dcterms:W3CDTF">2025-03-02T09:17:00Z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